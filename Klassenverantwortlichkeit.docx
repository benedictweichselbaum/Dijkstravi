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64C" w:rsidRDefault="00DB2AC8">
      <w:pPr>
        <w:pStyle w:val="Textkrp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Klassenverantwortlichkeitsliste</w:t>
      </w:r>
    </w:p>
    <w:p w:rsidR="00A4364C" w:rsidRDefault="00DB2AC8">
      <w:pPr>
        <w:pStyle w:val="Textkrper"/>
      </w:pPr>
      <w:r>
        <w:rPr>
          <w:sz w:val="24"/>
          <w:szCs w:val="24"/>
        </w:rPr>
        <w:t>Projektmitglieder: Daniel Kraus, Dominic Fischer, Sebastian Dürr, Benedict Weichselbaum</w:t>
      </w:r>
    </w:p>
    <w:p w:rsidR="00A4364C" w:rsidRDefault="00DB2AC8">
      <w:pPr>
        <w:pStyle w:val="Textkrper"/>
      </w:pPr>
      <w:r>
        <w:rPr>
          <w:sz w:val="24"/>
          <w:szCs w:val="24"/>
        </w:rPr>
        <w:t>Kurs: INF2018 an der DHBW Stuttgart Campus Horb</w:t>
      </w:r>
      <w:r>
        <w:rPr>
          <w:sz w:val="24"/>
          <w:szCs w:val="24"/>
        </w:rPr>
        <w:br/>
        <w:t>Projektarbeit im Rahmen der Vorlesung Programmieren I.</w:t>
      </w:r>
    </w:p>
    <w:tbl>
      <w:tblPr>
        <w:tblStyle w:val="EinfacheTabelle1"/>
        <w:tblW w:w="8642" w:type="dxa"/>
        <w:tblLook w:val="04A0" w:firstRow="1" w:lastRow="0" w:firstColumn="1" w:lastColumn="0" w:noHBand="0" w:noVBand="1"/>
      </w:tblPr>
      <w:tblGrid>
        <w:gridCol w:w="4672"/>
        <w:gridCol w:w="3970"/>
      </w:tblGrid>
      <w:tr w:rsidR="00A4364C" w:rsidTr="00A43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360" w:lineRule="auto"/>
            </w:pPr>
            <w:r>
              <w:t>Klasse</w:t>
            </w:r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Verantworliche</w:t>
            </w:r>
            <w:proofErr w:type="spellEnd"/>
            <w:r>
              <w:t>(r)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r>
              <w:rPr>
                <w:b w:val="0"/>
              </w:rPr>
              <w:t>Main</w:t>
            </w:r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ProgressBarAlgorithmUpdater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AutoCompleteComboBoxListener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GlobalLogic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GraphCreater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AlgorithmThread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AStar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Dürr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BellmanFord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BellmanFordFast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r>
              <w:rPr>
                <w:b w:val="0"/>
              </w:rPr>
              <w:t>Dijkstra</w:t>
            </w:r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ShortestPathFasterAlgorithm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MinPlusMatrixMultiplication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AbstractAlgorithm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Dürr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Pr="00DB2AC8" w:rsidRDefault="00DB2AC8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 w:rsidRPr="00DB2AC8">
              <w:rPr>
                <w:b w:val="0"/>
                <w:bCs w:val="0"/>
              </w:rPr>
              <w:t>DirectionsCreator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r>
              <w:rPr>
                <w:b w:val="0"/>
              </w:rPr>
              <w:t>Connection</w:t>
            </w:r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tcBorders>
              <w:top w:val="nil"/>
            </w:tcBorders>
            <w:shd w:val="clear" w:color="auto" w:fill="F2F2F2" w:themeFill="background1" w:themeFillShade="F2"/>
          </w:tcPr>
          <w:p w:rsidR="00A4364C" w:rsidRDefault="00DB2AC8">
            <w:pPr>
              <w:spacing w:after="0"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Graph</w:t>
            </w:r>
          </w:p>
        </w:tc>
        <w:tc>
          <w:tcPr>
            <w:tcW w:w="3970" w:type="dxa"/>
            <w:tcBorders>
              <w:top w:val="nil"/>
            </w:tcBorders>
            <w:shd w:val="clear" w:color="auto" w:fill="F2F2F2" w:themeFill="background1" w:themeFillShade="F2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MinimalPerformanceNode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F2F2F2" w:themeFill="background1" w:themeFillShade="F2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Node</w:t>
            </w:r>
            <w:proofErr w:type="spellEnd"/>
          </w:p>
        </w:tc>
        <w:tc>
          <w:tcPr>
            <w:tcW w:w="3970" w:type="dxa"/>
            <w:shd w:val="clear" w:color="auto" w:fill="F2F2F2" w:themeFill="background1" w:themeFillShade="F2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Kraus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RuntimeCalculator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Fischer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NavigatorAlgorithmsTest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Fischer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MapRouteDrawer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Weichselbaum</w:t>
            </w:r>
            <w:proofErr w:type="spellEnd"/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r>
              <w:rPr>
                <w:b w:val="0"/>
                <w:lang w:val="en-US"/>
              </w:rPr>
              <w:t>Pixel</w:t>
            </w:r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Weichselbaum</w:t>
            </w:r>
            <w:proofErr w:type="spellEnd"/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Zoomer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  <w:lang w:val="en-US"/>
              </w:rPr>
              <w:t>UnitC</w:t>
            </w:r>
            <w:r>
              <w:rPr>
                <w:b w:val="0"/>
              </w:rPr>
              <w:t>onverter</w:t>
            </w:r>
            <w:bookmarkStart w:id="0" w:name="_GoBack"/>
            <w:bookmarkEnd w:id="0"/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InformationWindow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InvalidMaxSpeedException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TooHighMaxSpeedException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NoWayFoundException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OptionWindow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Instruction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Window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DistanceCalculator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r>
              <w:rPr>
                <w:b w:val="0"/>
              </w:rPr>
              <w:t>Way</w:t>
            </w:r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XMLParser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Application.fxml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tabs>
                <w:tab w:val="left" w:pos="975"/>
              </w:tabs>
              <w:spacing w:after="0" w:line="276" w:lineRule="auto"/>
            </w:pPr>
            <w:proofErr w:type="spellStart"/>
            <w:r>
              <w:rPr>
                <w:b w:val="0"/>
              </w:rPr>
              <w:t>DijkstraviController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Weichselbaum, Kraus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DistanceCalculatorTest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Weichselbaum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t>NavigationAlgorithmsTest</w:t>
            </w:r>
            <w:proofErr w:type="spellEnd"/>
          </w:p>
        </w:tc>
        <w:tc>
          <w:tcPr>
            <w:tcW w:w="3970" w:type="dxa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Fischer</w:t>
            </w:r>
          </w:p>
        </w:tc>
      </w:tr>
      <w:tr w:rsidR="00A4364C" w:rsidTr="00A43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shd w:val="clear" w:color="auto" w:fill="auto"/>
          </w:tcPr>
          <w:p w:rsidR="00A4364C" w:rsidRDefault="00DB2AC8">
            <w:pPr>
              <w:spacing w:after="0" w:line="276" w:lineRule="auto"/>
            </w:pPr>
            <w:proofErr w:type="spellStart"/>
            <w:r>
              <w:rPr>
                <w:b w:val="0"/>
              </w:rPr>
              <w:lastRenderedPageBreak/>
              <w:t>UnitConverterTest</w:t>
            </w:r>
            <w:proofErr w:type="spellEnd"/>
          </w:p>
        </w:tc>
        <w:tc>
          <w:tcPr>
            <w:tcW w:w="3970" w:type="dxa"/>
            <w:shd w:val="clear" w:color="auto" w:fill="auto"/>
          </w:tcPr>
          <w:p w:rsidR="00A4364C" w:rsidRDefault="00DB2AC8">
            <w:p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Dürr</w:t>
            </w:r>
          </w:p>
        </w:tc>
      </w:tr>
      <w:tr w:rsidR="00A4364C" w:rsidTr="00A43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1" w:type="dxa"/>
            <w:tcBorders>
              <w:top w:val="nil"/>
            </w:tcBorders>
            <w:shd w:val="clear" w:color="auto" w:fill="auto"/>
          </w:tcPr>
          <w:p w:rsidR="00A4364C" w:rsidRDefault="00DB2AC8">
            <w:pPr>
              <w:spacing w:after="0" w:line="276" w:lineRule="auto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PictureGetter</w:t>
            </w:r>
            <w:proofErr w:type="spellEnd"/>
          </w:p>
        </w:tc>
        <w:tc>
          <w:tcPr>
            <w:tcW w:w="3970" w:type="dxa"/>
            <w:tcBorders>
              <w:top w:val="nil"/>
            </w:tcBorders>
            <w:shd w:val="clear" w:color="auto" w:fill="auto"/>
          </w:tcPr>
          <w:p w:rsidR="00A4364C" w:rsidRDefault="00DB2AC8">
            <w:pPr>
              <w:spacing w:after="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Weichselbaum</w:t>
            </w:r>
          </w:p>
        </w:tc>
      </w:tr>
    </w:tbl>
    <w:p w:rsidR="00A4364C" w:rsidRDefault="00A4364C"/>
    <w:sectPr w:rsidR="00A4364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4C"/>
    <w:rsid w:val="00A4364C"/>
    <w:rsid w:val="00DB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9B2DA"/>
  <w15:docId w15:val="{130A8340-DF30-4708-BFFA-D33710DD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table" w:styleId="Tabellenraster">
    <w:name w:val="Table Grid"/>
    <w:basedOn w:val="NormaleTabelle"/>
    <w:uiPriority w:val="39"/>
    <w:rsid w:val="00760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470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7470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D0DE033-5309-4DC2-A62D-A28F76EAAFF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1127</Characters>
  <Application>Microsoft Office Word</Application>
  <DocSecurity>0</DocSecurity>
  <Lines>9</Lines>
  <Paragraphs>2</Paragraphs>
  <ScaleCrop>false</ScaleCrop>
  <Company>P1-Studios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Kraus</dc:creator>
  <dc:description/>
  <cp:lastModifiedBy>Sebastian Dürr</cp:lastModifiedBy>
  <cp:revision>9</cp:revision>
  <dcterms:created xsi:type="dcterms:W3CDTF">2019-08-26T16:32:00Z</dcterms:created>
  <dcterms:modified xsi:type="dcterms:W3CDTF">2019-09-01T16:38:00Z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P1-Studios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