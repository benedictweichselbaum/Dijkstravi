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3"/>
        <w:gridCol w:w="3969"/>
      </w:tblGrid>
      <w:tr w:rsidR="00747073" w:rsidTr="0074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Default="00747073" w:rsidP="00747073">
            <w:pPr>
              <w:spacing w:line="360" w:lineRule="auto"/>
            </w:pPr>
            <w:r>
              <w:t>Klasse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Main</w:t>
            </w:r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ProgressAleBarUpdater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47073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GlobalLogic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47073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47073" w:rsidRPr="00747073" w:rsidRDefault="00747073" w:rsidP="00747073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GraphCreater</w:t>
            </w:r>
            <w:proofErr w:type="spellEnd"/>
          </w:p>
        </w:tc>
        <w:tc>
          <w:tcPr>
            <w:tcW w:w="3969" w:type="dxa"/>
          </w:tcPr>
          <w:p w:rsidR="00747073" w:rsidRDefault="00747073" w:rsidP="007470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AlgorithmThread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AStar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BellmanFord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C26D7B" w:rsidRDefault="00C26D7B" w:rsidP="00781980">
            <w:pPr>
              <w:spacing w:line="276" w:lineRule="auto"/>
              <w:rPr>
                <w:b w:val="0"/>
              </w:rPr>
            </w:pPr>
            <w:proofErr w:type="spellStart"/>
            <w:r w:rsidRPr="00C26D7B">
              <w:rPr>
                <w:b w:val="0"/>
              </w:rPr>
              <w:t>BellmanFordFast</w:t>
            </w:r>
            <w:proofErr w:type="spellEnd"/>
          </w:p>
        </w:tc>
        <w:tc>
          <w:tcPr>
            <w:tcW w:w="3969" w:type="dxa"/>
          </w:tcPr>
          <w:p w:rsidR="00C26D7B" w:rsidRDefault="00C26D7B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Dijkstra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5A1305"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Dominic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NavigationService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DirectionGiver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Connection</w:t>
            </w:r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781980" w:rsidRP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Node</w:t>
            </w:r>
            <w:proofErr w:type="spellEnd"/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:rsidRP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RuntimeCalculator</w:t>
            </w:r>
            <w:proofErr w:type="spellEnd"/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1980" w:rsidRP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GraphTest</w:t>
            </w:r>
            <w:bookmarkStart w:id="0" w:name="_GoBack"/>
            <w:bookmarkEnd w:id="0"/>
            <w:proofErr w:type="spellEnd"/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1980" w:rsidRP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NavigatorAlgorithmsTest</w:t>
            </w:r>
            <w:proofErr w:type="spellEnd"/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Dominic</w:t>
            </w:r>
          </w:p>
        </w:tc>
      </w:tr>
      <w:tr w:rsidR="00781980" w:rsidRP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MapManipulator</w:t>
            </w:r>
            <w:proofErr w:type="spellEnd"/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r w:rsidRPr="00C26D7B">
              <w:rPr>
                <w:b w:val="0"/>
                <w:lang w:val="en-US"/>
              </w:rPr>
              <w:t>Pixel</w:t>
            </w:r>
          </w:p>
        </w:tc>
        <w:tc>
          <w:tcPr>
            <w:tcW w:w="3969" w:type="dxa"/>
          </w:tcPr>
          <w:p w:rsidR="00781980" w:rsidRPr="00C26D7B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Benedict</w:t>
            </w:r>
          </w:p>
        </w:tc>
      </w:tr>
      <w:tr w:rsidR="00781980" w:rsidRP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C26D7B" w:rsidRDefault="00781980" w:rsidP="00781980">
            <w:pPr>
              <w:spacing w:line="276" w:lineRule="auto"/>
              <w:rPr>
                <w:b w:val="0"/>
                <w:lang w:val="en-US"/>
              </w:rPr>
            </w:pPr>
            <w:proofErr w:type="spellStart"/>
            <w:r w:rsidRPr="00C26D7B">
              <w:rPr>
                <w:b w:val="0"/>
                <w:lang w:val="en-US"/>
              </w:rPr>
              <w:t>Zoomer</w:t>
            </w:r>
            <w:proofErr w:type="spellEnd"/>
          </w:p>
        </w:tc>
        <w:tc>
          <w:tcPr>
            <w:tcW w:w="3969" w:type="dxa"/>
          </w:tcPr>
          <w:p w:rsidR="00781980" w:rsidRPr="00C26D7B" w:rsidRDefault="00C26D7B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6D7B">
              <w:rPr>
                <w:lang w:val="en-US"/>
              </w:rPr>
              <w:t>Daniel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E30F64" w:rsidP="00781980">
            <w:pPr>
              <w:spacing w:line="276" w:lineRule="auto"/>
              <w:rPr>
                <w:b w:val="0"/>
              </w:rPr>
            </w:pPr>
            <w:proofErr w:type="spellStart"/>
            <w:r w:rsidRPr="00C26D7B">
              <w:rPr>
                <w:b w:val="0"/>
                <w:lang w:val="en-US"/>
              </w:rPr>
              <w:t>UnitC</w:t>
            </w:r>
            <w:r w:rsidRPr="00E30F64">
              <w:rPr>
                <w:b w:val="0"/>
              </w:rPr>
              <w:t>onverter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InformationWindow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781980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81980" w:rsidRPr="00747073" w:rsidRDefault="00781980" w:rsidP="00781980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69" w:type="dxa"/>
          </w:tcPr>
          <w:p w:rsidR="00781980" w:rsidRDefault="00781980" w:rsidP="007819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010115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010115">
              <w:rPr>
                <w:b w:val="0"/>
              </w:rPr>
              <w:t>NoWayFoundException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OptionWindow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010115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010115">
              <w:rPr>
                <w:b w:val="0"/>
              </w:rPr>
              <w:t>Instruction</w:t>
            </w:r>
            <w:proofErr w:type="spellEnd"/>
            <w:r w:rsidRPr="00010115">
              <w:rPr>
                <w:b w:val="0"/>
              </w:rPr>
              <w:t xml:space="preserve"> </w:t>
            </w:r>
            <w:proofErr w:type="spellStart"/>
            <w:r w:rsidRPr="00010115">
              <w:rPr>
                <w:b w:val="0"/>
              </w:rPr>
              <w:t>Window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r w:rsidRPr="00747073">
              <w:rPr>
                <w:b w:val="0"/>
              </w:rPr>
              <w:t>Way</w:t>
            </w:r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XMLParser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Application.fxml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Benedict</w:t>
            </w: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tabs>
                <w:tab w:val="left" w:pos="975"/>
              </w:tabs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Benedict, Daniel</w:t>
            </w: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D7B" w:rsidTr="0074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  <w:rPr>
                <w:b w:val="0"/>
              </w:rPr>
            </w:pPr>
            <w:proofErr w:type="spellStart"/>
            <w:r w:rsidRPr="00747073"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D7B" w:rsidTr="00747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6D7B" w:rsidRPr="00747073" w:rsidRDefault="00C26D7B" w:rsidP="00C26D7B">
            <w:pPr>
              <w:spacing w:line="276" w:lineRule="auto"/>
            </w:pPr>
            <w:proofErr w:type="spellStart"/>
            <w:r w:rsidRPr="008A72E0">
              <w:rPr>
                <w:b w:val="0"/>
              </w:rPr>
              <w:t>UnitConverterTest</w:t>
            </w:r>
            <w:proofErr w:type="spellEnd"/>
          </w:p>
        </w:tc>
        <w:tc>
          <w:tcPr>
            <w:tcW w:w="3969" w:type="dxa"/>
          </w:tcPr>
          <w:p w:rsidR="00C26D7B" w:rsidRDefault="00C26D7B" w:rsidP="00C26D7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</w:t>
            </w:r>
          </w:p>
        </w:tc>
      </w:tr>
    </w:tbl>
    <w:p w:rsidR="00B37243" w:rsidRDefault="00B37243"/>
    <w:sectPr w:rsidR="00B3724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6"/>
    <w:rsid w:val="0000736B"/>
    <w:rsid w:val="001E3948"/>
    <w:rsid w:val="00747073"/>
    <w:rsid w:val="007602F6"/>
    <w:rsid w:val="00781980"/>
    <w:rsid w:val="008A72E0"/>
    <w:rsid w:val="00B37243"/>
    <w:rsid w:val="00C26D7B"/>
    <w:rsid w:val="00E3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48D0"/>
  <w15:chartTrackingRefBased/>
  <w15:docId w15:val="{DCC58D0C-642D-4413-932D-BE0C708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4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4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P1-Studios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cp:keywords/>
  <dc:description/>
  <cp:lastModifiedBy>Daniel Kraus</cp:lastModifiedBy>
  <cp:revision>6</cp:revision>
  <dcterms:created xsi:type="dcterms:W3CDTF">2019-08-26T16:32:00Z</dcterms:created>
  <dcterms:modified xsi:type="dcterms:W3CDTF">2019-09-01T14:33:00Z</dcterms:modified>
</cp:coreProperties>
</file>